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Titel:</w:t>
      </w:r>
    </w:p>
    <w:p>
      <w:pPr>
        <w:pStyle w:val="Heading1"/>
        <w:rPr/>
      </w:pPr>
      <w:r>
        <w:rPr/>
        <w:t>TITEL VAN DE BACHELORPROEF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Door:</w:t>
      </w:r>
    </w:p>
    <w:p>
      <w:pPr>
        <w:pStyle w:val="Heading2"/>
        <w:rPr/>
      </w:pPr>
      <w:r>
        <w:rPr/>
        <w:t>Daan Vandenreyt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Promotoren: </w:t>
      </w:r>
    </w:p>
    <w:p>
      <w:pPr>
        <w:pStyle w:val="Normal"/>
        <w:rPr/>
      </w:pPr>
      <w:r>
        <w:rPr/>
        <w:t>Stijn Poortmans</w:t>
        <w:tab/>
        <w:tab/>
        <w:tab/>
      </w:r>
      <w:r>
        <w:rPr/>
        <w:tab/>
      </w:r>
      <w:r>
        <w:rPr/>
        <w:tab/>
      </w:r>
      <w:r>
        <w:rPr/>
        <w:t>Cooltech</w:t>
      </w:r>
    </w:p>
    <w:p>
      <w:pPr>
        <w:pStyle w:val="Normal"/>
        <w:pBdr>
          <w:bottom w:val="single" w:sz="6" w:space="1" w:color="000000"/>
        </w:pBdr>
        <w:rPr/>
      </w:pPr>
      <w:sdt>
        <w:sdtPr>
          <w:id w:val="1538240054"/>
        </w:sdtPr>
        <w:sdtContent>
          <w:r>
            <w:rPr/>
            <w:t>Bram Heyns</w:t>
            <w:tab/>
            <w:tab/>
            <w:tab/>
            <w:tab/>
          </w:r>
        </w:sdtContent>
      </w:sdt>
      <w:r>
        <w:rPr/>
        <w:tab/>
      </w:r>
      <w:r>
        <w:rPr/>
        <w:tab/>
      </w:r>
      <w:sdt>
        <w:sdtPr>
          <w:id w:val="2112164644"/>
        </w:sdtPr>
        <w:sdtContent>
          <w:r>
            <w:rPr/>
            <w:t>Hogeschool PXL</w:t>
          </w:r>
        </w:sdtContent>
      </w:sdt>
    </w:p>
    <w:p>
      <w:pPr>
        <w:pStyle w:val="Normal"/>
        <w:pBdr>
          <w:bottom w:val="single" w:sz="6" w:space="1" w:color="000000"/>
        </w:pBdr>
        <w:rPr/>
      </w:pPr>
      <w:sdt>
        <w:sdtPr>
          <w:id w:val="1866204849"/>
        </w:sdtPr>
        <w:sdtContent>
          <w:r>
            <w:rPr/>
            <w:t>Titel voornaam naam promotor 3</w:t>
          </w:r>
        </w:sdtContent>
      </w:sdt>
      <w:r>
        <w:rPr/>
        <w:tab/>
      </w:r>
      <w:r>
        <w:rPr/>
        <w:tab/>
      </w:r>
      <w:sdt>
        <w:sdtPr>
          <w:id w:val="753051870"/>
        </w:sdtPr>
        <w:sdtContent>
          <w:r>
            <w:rPr/>
            <w:t>Firma/onderwijsinstelling promotor 3</w:t>
          </w:r>
        </w:sdtContent>
      </w:sdt>
    </w:p>
    <w:p>
      <w:pPr>
        <w:pStyle w:val="Normal"/>
        <w:pBdr>
          <w:bottom w:val="single" w:sz="6" w:space="1" w:color="000000"/>
        </w:pBdr>
        <w:rPr/>
      </w:pPr>
      <w:sdt>
        <w:sdtPr>
          <w:id w:val="39550037"/>
        </w:sdtPr>
        <w:sdtContent>
          <w:r>
            <w:rPr/>
            <w:t>Titel voornaam naam promotor 4</w:t>
          </w:r>
        </w:sdtContent>
      </w:sdt>
      <w:r>
        <w:rPr/>
        <w:tab/>
      </w:r>
      <w:r>
        <w:rPr/>
        <w:tab/>
      </w:r>
      <w:sdt>
        <w:sdtPr>
          <w:id w:val="557543647"/>
        </w:sdtPr>
        <w:sdtContent>
          <w:r>
            <w:rPr/>
            <w:t>Firma/onderwijsinstelling promotor 4</w:t>
          </w:r>
        </w:sdtContent>
      </w:sdt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Beschrijf hier je stage- en onderzoeksproject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picture/>
        <w:id w:val="1843770578"/>
        <w:alias w:val="bedrijfslogo"/>
      </w:sdtPr>
      <w:sdtContent>
        <w:p>
          <w:pPr>
            <w:pStyle w:val="Normal"/>
            <w:jc w:val="center"/>
            <w:rPr/>
          </w:pPr>
          <w:r>
            <w:rPr/>
            <w:drawing>
              <wp:inline distT="0" distB="0" distL="19050" distR="0">
                <wp:extent cx="3952875" cy="802005"/>
                <wp:effectExtent l="0" t="0" r="0" b="0"/>
                <wp:docPr id="1" name="Afbeelding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80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i/>
        <w:i/>
        <w:sz w:val="18"/>
        <w:szCs w:val="18"/>
      </w:rPr>
    </w:pPr>
    <w:r>
      <w:rPr>
        <w:i/>
        <w:sz w:val="18"/>
        <w:szCs w:val="18"/>
      </w:rPr>
      <w:t>PXL-IT</w:t>
    </w:r>
  </w:p>
  <w:p>
    <w:pPr>
      <w:pStyle w:val="Footer"/>
      <w:jc w:val="center"/>
      <w:rPr>
        <w:i/>
        <w:i/>
        <w:sz w:val="18"/>
        <w:szCs w:val="18"/>
      </w:rPr>
    </w:pPr>
    <w:r>
      <w:rPr>
        <w:i/>
        <w:sz w:val="18"/>
        <w:szCs w:val="18"/>
      </w:rPr>
      <w:t>Jury Semester 2 2018-2019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33b5e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link w:val="Kop1Char"/>
    <w:uiPriority w:val="9"/>
    <w:qFormat/>
    <w:rsid w:val="005a3ad2"/>
    <w:pPr>
      <w:keepNext w:val="true"/>
      <w:keepLines/>
      <w:outlineLvl w:val="0"/>
    </w:pPr>
    <w:rPr>
      <w:rFonts w:eastAsia="" w:cs="" w:cstheme="majorBidi" w:eastAsiaTheme="majorEastAsia"/>
      <w:b/>
      <w:bCs/>
      <w:caps/>
      <w:szCs w:val="28"/>
    </w:rPr>
  </w:style>
  <w:style w:type="paragraph" w:styleId="Heading2">
    <w:name w:val="Heading 2"/>
    <w:basedOn w:val="Normal"/>
    <w:link w:val="Kop2Char"/>
    <w:uiPriority w:val="9"/>
    <w:unhideWhenUsed/>
    <w:qFormat/>
    <w:rsid w:val="005a3ad2"/>
    <w:pPr>
      <w:keepNext w:val="true"/>
      <w:keepLines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7c5c33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7c5c33"/>
    <w:rPr/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7c5c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c5c33"/>
    <w:rPr>
      <w:color w:val="808080"/>
    </w:rPr>
  </w:style>
  <w:style w:type="character" w:styleId="Kop1Char" w:customStyle="1">
    <w:name w:val="Kop 1 Char"/>
    <w:basedOn w:val="DefaultParagraphFont"/>
    <w:link w:val="Kop1"/>
    <w:uiPriority w:val="9"/>
    <w:qFormat/>
    <w:rsid w:val="005a3ad2"/>
    <w:rPr>
      <w:rFonts w:eastAsia="" w:cs="" w:cstheme="majorBidi" w:eastAsiaTheme="majorEastAsia"/>
      <w:b/>
      <w:bCs/>
      <w:caps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5a3ad2"/>
    <w:rPr>
      <w:rFonts w:eastAsia="" w:cs="" w:cstheme="majorBidi" w:eastAsiaTheme="majorEastAsia"/>
      <w:b/>
      <w:bCs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unhideWhenUsed/>
    <w:rsid w:val="007c5c3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Char"/>
    <w:uiPriority w:val="99"/>
    <w:unhideWhenUsed/>
    <w:rsid w:val="007c5c33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7c5c3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FCB826CC7E4EE08B4FFB8E353E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D890-E116-4F4D-A955-3AE2953E2547}"/>
      </w:docPartPr>
      <w:docPartBody>
        <w:p w:rsidR="00C97F04" w:rsidRDefault="000A3725">
          <w:pPr>
            <w:pStyle w:val="96FCB826CC7E4EE08B4FFB8E353E9050"/>
          </w:pPr>
          <w:r>
            <w:t>Voornaam naam student 1</w:t>
          </w:r>
        </w:p>
      </w:docPartBody>
    </w:docPart>
    <w:docPart>
      <w:docPartPr>
        <w:name w:val="4936FA3B856044768DAF83E2870C5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3887A-6325-485A-9DC0-08C13A0C331B}"/>
      </w:docPartPr>
      <w:docPartBody>
        <w:p w:rsidR="00C97F04" w:rsidRDefault="000A3725">
          <w:pPr>
            <w:pStyle w:val="4936FA3B856044768DAF83E2870C54AB"/>
          </w:pPr>
          <w:r w:rsidRPr="004B08E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4073948D8A3B44E89A83932E50FA0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0C-8F93-43B6-A628-62248C83123F}"/>
      </w:docPartPr>
      <w:docPartBody>
        <w:p w:rsidR="00C97F04" w:rsidRDefault="000A3725">
          <w:pPr>
            <w:pStyle w:val="4073948D8A3B44E89A83932E50FA0289"/>
          </w:pPr>
          <w:r>
            <w:t>Firma/onderwijsinstelling promotor 2</w:t>
          </w:r>
        </w:p>
      </w:docPartBody>
    </w:docPart>
    <w:docPart>
      <w:docPartPr>
        <w:name w:val="FD7EC99D2766420AA6B9231A88D9E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B60F3-F589-4627-BDD2-0A74C05584A0}"/>
      </w:docPartPr>
      <w:docPartBody>
        <w:p w:rsidR="00C97F04" w:rsidRDefault="000A3725">
          <w:pPr>
            <w:pStyle w:val="FD7EC99D2766420AA6B9231A88D9E5F9"/>
          </w:pPr>
          <w:r w:rsidRPr="004B08E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725"/>
    <w:rsid w:val="000A3725"/>
    <w:rsid w:val="00101127"/>
    <w:rsid w:val="002472CC"/>
    <w:rsid w:val="005D126E"/>
    <w:rsid w:val="00660CB8"/>
    <w:rsid w:val="00872684"/>
    <w:rsid w:val="00941D48"/>
    <w:rsid w:val="00962744"/>
    <w:rsid w:val="00BD65C3"/>
    <w:rsid w:val="00C97F04"/>
    <w:rsid w:val="00C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1CDDD4C639D404E96FFDC396EFE7FBD">
    <w:name w:val="D1CDDD4C639D404E96FFDC396EFE7FBD"/>
  </w:style>
  <w:style w:type="paragraph" w:customStyle="1" w:styleId="96FCB826CC7E4EE08B4FFB8E353E9050">
    <w:name w:val="96FCB826CC7E4EE08B4FFB8E353E9050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936FA3B856044768DAF83E2870C54AB">
    <w:name w:val="4936FA3B856044768DAF83E2870C54AB"/>
  </w:style>
  <w:style w:type="paragraph" w:customStyle="1" w:styleId="4073948D8A3B44E89A83932E50FA0289">
    <w:name w:val="4073948D8A3B44E89A83932E50FA0289"/>
  </w:style>
  <w:style w:type="paragraph" w:customStyle="1" w:styleId="FD7EC99D2766420AA6B9231A88D9E5F9">
    <w:name w:val="FD7EC99D2766420AA6B9231A88D9E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7</TotalTime>
  <Application>LibreOffice/6.0.7.3$Linux_X86_64 LibreOffice_project/00m0$Build-3</Application>
  <Pages>1</Pages>
  <Words>43</Words>
  <Characters>291</Characters>
  <CharactersWithSpaces>334</CharactersWithSpaces>
  <Paragraphs>13</Paragraphs>
  <Company>XIOS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2016-01-18T20:09:00Z</dcterms:created>
  <dc:creator>Marijke</dc:creator>
  <dc:description/>
  <dc:language>en-GB</dc:language>
  <cp:lastModifiedBy/>
  <dcterms:modified xsi:type="dcterms:W3CDTF">2020-02-18T09:55:17Z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XIOS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